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37AC6" w14:textId="77777777" w:rsidR="009C2F87" w:rsidRDefault="009C2F87" w:rsidP="009C2F87">
      <w:pPr>
        <w:pStyle w:val="Title"/>
      </w:pPr>
    </w:p>
    <w:p w14:paraId="6CCEE32D" w14:textId="77777777" w:rsidR="009C2F87" w:rsidRDefault="009C2F87" w:rsidP="009C2F87">
      <w:pPr>
        <w:pStyle w:val="Title"/>
      </w:pPr>
    </w:p>
    <w:p w14:paraId="68E25008" w14:textId="77777777" w:rsidR="009C2F87" w:rsidRDefault="009C2F87" w:rsidP="009C2F87">
      <w:pPr>
        <w:pStyle w:val="Title"/>
      </w:pPr>
    </w:p>
    <w:p w14:paraId="29ABF96C" w14:textId="77777777" w:rsidR="009C2F87" w:rsidRDefault="009C2F87" w:rsidP="009C2F87">
      <w:pPr>
        <w:pStyle w:val="Title"/>
      </w:pPr>
    </w:p>
    <w:p w14:paraId="38B0DD61" w14:textId="77777777" w:rsidR="009C2F87" w:rsidRDefault="009C2F87" w:rsidP="009C2F87">
      <w:pPr>
        <w:pStyle w:val="Title"/>
      </w:pPr>
    </w:p>
    <w:p w14:paraId="7B9085E5" w14:textId="77777777" w:rsidR="009C2F87" w:rsidRDefault="009C2F87" w:rsidP="009C2F87">
      <w:pPr>
        <w:pStyle w:val="Title"/>
      </w:pPr>
    </w:p>
    <w:p w14:paraId="53415179" w14:textId="74299D9D" w:rsidR="009C2F87" w:rsidRPr="00FD478C" w:rsidRDefault="009C2F87" w:rsidP="009C2F87">
      <w:pPr>
        <w:pStyle w:val="Title"/>
      </w:pPr>
      <w:r>
        <w:t xml:space="preserve">WFS361 EXAM </w:t>
      </w:r>
      <w:r w:rsidRPr="00FD478C">
        <w:t xml:space="preserve"> </w:t>
      </w:r>
    </w:p>
    <w:p w14:paraId="0BDF7F5A" w14:textId="687D773E" w:rsidR="009C2F87" w:rsidRDefault="009C2F87" w:rsidP="009C2F87">
      <w:pPr>
        <w:pStyle w:val="Subtitle"/>
      </w:pPr>
      <w:r>
        <w:t>Portfolio Website</w:t>
      </w:r>
    </w:p>
    <w:p w14:paraId="6D9AF222" w14:textId="67582566" w:rsidR="009C2F87" w:rsidRDefault="009C2F87" w:rsidP="009C2F87">
      <w:pPr>
        <w:pStyle w:val="Subtitle"/>
      </w:pPr>
      <w:r>
        <w:t>Name: Zandile Hope Mlangeni</w:t>
      </w:r>
    </w:p>
    <w:p w14:paraId="33126332" w14:textId="77777777" w:rsidR="009C2F87" w:rsidRDefault="009C2F87" w:rsidP="009C2F87">
      <w:pPr>
        <w:pStyle w:val="Subtitle"/>
      </w:pPr>
      <w:r>
        <w:t>Lecturer:</w:t>
      </w:r>
      <w:r w:rsidRPr="00FD478C">
        <w:t xml:space="preserve"> </w:t>
      </w:r>
      <w:r>
        <w:t xml:space="preserve">Tendai </w:t>
      </w:r>
      <w:proofErr w:type="spellStart"/>
      <w:r>
        <w:t>Mkwaria</w:t>
      </w:r>
      <w:proofErr w:type="spellEnd"/>
      <w:r>
        <w:t xml:space="preserve"> </w:t>
      </w:r>
    </w:p>
    <w:p w14:paraId="6C47F49D" w14:textId="3B3D2071" w:rsidR="009C2F87" w:rsidRDefault="009C2F87" w:rsidP="009C2F87">
      <w:pPr>
        <w:pStyle w:val="Subtitle"/>
      </w:pPr>
      <w:r>
        <w:t xml:space="preserve"> Due Date:2024/11/18</w:t>
      </w:r>
    </w:p>
    <w:p w14:paraId="76FA5D4D" w14:textId="77777777" w:rsidR="009C2F87" w:rsidRPr="009C2F87" w:rsidRDefault="009C2F87" w:rsidP="009C2F87"/>
    <w:p w14:paraId="1E750F58" w14:textId="60BF98A4" w:rsidR="009C2F87" w:rsidRDefault="009C2F87" w:rsidP="009C2F87"/>
    <w:p w14:paraId="314FBCCC" w14:textId="77777777" w:rsidR="009C2F87" w:rsidRDefault="009C2F87">
      <w:pPr>
        <w:spacing w:after="160" w:line="259" w:lineRule="auto"/>
        <w:ind w:firstLine="0"/>
      </w:pPr>
      <w:r>
        <w:br w:type="page"/>
      </w:r>
    </w:p>
    <w:sdt>
      <w:sdtPr>
        <w:id w:val="-7229778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242AAA6" w14:textId="6C6E9C73" w:rsidR="009C2F87" w:rsidRDefault="009C2F87">
          <w:pPr>
            <w:pStyle w:val="TOCHeading"/>
          </w:pPr>
          <w:r>
            <w:t>Table of Contents</w:t>
          </w:r>
        </w:p>
        <w:p w14:paraId="0380F947" w14:textId="4E8C0CB4" w:rsidR="009F629F" w:rsidRDefault="009C2F8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796879" w:history="1">
            <w:r w:rsidR="009F629F" w:rsidRPr="00E87DB6">
              <w:rPr>
                <w:rStyle w:val="Hyperlink"/>
                <w:noProof/>
              </w:rPr>
              <w:t>Website Overview for Personal Portfolio</w:t>
            </w:r>
            <w:r w:rsidR="009F629F">
              <w:rPr>
                <w:noProof/>
                <w:webHidden/>
              </w:rPr>
              <w:tab/>
            </w:r>
            <w:r w:rsidR="009F629F">
              <w:rPr>
                <w:noProof/>
                <w:webHidden/>
              </w:rPr>
              <w:fldChar w:fldCharType="begin"/>
            </w:r>
            <w:r w:rsidR="009F629F">
              <w:rPr>
                <w:noProof/>
                <w:webHidden/>
              </w:rPr>
              <w:instrText xml:space="preserve"> PAGEREF _Toc182796879 \h </w:instrText>
            </w:r>
            <w:r w:rsidR="009F629F">
              <w:rPr>
                <w:noProof/>
                <w:webHidden/>
              </w:rPr>
            </w:r>
            <w:r w:rsidR="009F629F">
              <w:rPr>
                <w:noProof/>
                <w:webHidden/>
              </w:rPr>
              <w:fldChar w:fldCharType="separate"/>
            </w:r>
            <w:r w:rsidR="009F629F">
              <w:rPr>
                <w:noProof/>
                <w:webHidden/>
              </w:rPr>
              <w:t>3</w:t>
            </w:r>
            <w:r w:rsidR="009F629F">
              <w:rPr>
                <w:noProof/>
                <w:webHidden/>
              </w:rPr>
              <w:fldChar w:fldCharType="end"/>
            </w:r>
          </w:hyperlink>
        </w:p>
        <w:p w14:paraId="05E7BABD" w14:textId="2F0CFCEA" w:rsidR="009F629F" w:rsidRDefault="009F629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2796880" w:history="1">
            <w:r w:rsidRPr="00E87DB6">
              <w:rPr>
                <w:rStyle w:val="Hyperlink"/>
                <w:noProof/>
              </w:rPr>
              <w:t>Components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_Toc182796880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99613" w14:textId="25F3A301" w:rsidR="009C2F87" w:rsidRDefault="009C2F87">
          <w:r>
            <w:rPr>
              <w:b/>
              <w:bCs/>
              <w:noProof/>
            </w:rPr>
            <w:fldChar w:fldCharType="end"/>
          </w:r>
        </w:p>
      </w:sdtContent>
    </w:sdt>
    <w:p w14:paraId="7FEDCC32" w14:textId="4FA15AC6" w:rsidR="576062CF" w:rsidRDefault="576062CF" w:rsidP="009C2F87"/>
    <w:p w14:paraId="02887C67" w14:textId="77777777" w:rsidR="009C2F87" w:rsidRPr="009C2F87" w:rsidRDefault="009C2F87" w:rsidP="009C2F87"/>
    <w:p w14:paraId="645FCD6D" w14:textId="77777777" w:rsidR="009C2F87" w:rsidRPr="009C2F87" w:rsidRDefault="009C2F87" w:rsidP="009C2F87"/>
    <w:p w14:paraId="4A19B621" w14:textId="77777777" w:rsidR="009C2F87" w:rsidRPr="009C2F87" w:rsidRDefault="009C2F87" w:rsidP="009C2F87"/>
    <w:p w14:paraId="09C32B23" w14:textId="77777777" w:rsidR="009C2F87" w:rsidRPr="009C2F87" w:rsidRDefault="009C2F87" w:rsidP="009C2F87"/>
    <w:p w14:paraId="71DF86B1" w14:textId="77777777" w:rsidR="009C2F87" w:rsidRPr="009C2F87" w:rsidRDefault="009C2F87" w:rsidP="009C2F87"/>
    <w:p w14:paraId="3E21925F" w14:textId="77777777" w:rsidR="009C2F87" w:rsidRPr="009C2F87" w:rsidRDefault="009C2F87" w:rsidP="009C2F87"/>
    <w:p w14:paraId="7624A7D7" w14:textId="77777777" w:rsidR="009C2F87" w:rsidRPr="009C2F87" w:rsidRDefault="009C2F87" w:rsidP="009C2F87"/>
    <w:p w14:paraId="1CC5756A" w14:textId="77777777" w:rsidR="009C2F87" w:rsidRPr="009C2F87" w:rsidRDefault="009C2F87" w:rsidP="009C2F87"/>
    <w:p w14:paraId="603E63A0" w14:textId="77777777" w:rsidR="009C2F87" w:rsidRPr="009C2F87" w:rsidRDefault="009C2F87" w:rsidP="009C2F87"/>
    <w:p w14:paraId="6E97D923" w14:textId="77777777" w:rsidR="009C2F87" w:rsidRPr="009C2F87" w:rsidRDefault="009C2F87" w:rsidP="009C2F87"/>
    <w:p w14:paraId="7C9879F1" w14:textId="77777777" w:rsidR="009C2F87" w:rsidRPr="009C2F87" w:rsidRDefault="009C2F87" w:rsidP="009C2F87"/>
    <w:p w14:paraId="7446D1D1" w14:textId="77777777" w:rsidR="009C2F87" w:rsidRPr="009C2F87" w:rsidRDefault="009C2F87" w:rsidP="009C2F87"/>
    <w:p w14:paraId="1124D35E" w14:textId="77777777" w:rsidR="009C2F87" w:rsidRPr="009C2F87" w:rsidRDefault="009C2F87" w:rsidP="009C2F87"/>
    <w:p w14:paraId="7FFC2094" w14:textId="77777777" w:rsidR="009C2F87" w:rsidRPr="009C2F87" w:rsidRDefault="009C2F87" w:rsidP="009C2F87"/>
    <w:p w14:paraId="3005D739" w14:textId="77777777" w:rsidR="009C2F87" w:rsidRPr="009C2F87" w:rsidRDefault="009C2F87" w:rsidP="009C2F87"/>
    <w:p w14:paraId="0C3B0D98" w14:textId="77777777" w:rsidR="009C2F87" w:rsidRPr="009C2F87" w:rsidRDefault="009C2F87" w:rsidP="009C2F87"/>
    <w:p w14:paraId="234AAC40" w14:textId="77777777" w:rsidR="009C2F87" w:rsidRDefault="009C2F87" w:rsidP="009C2F87"/>
    <w:p w14:paraId="6CB51569" w14:textId="0B264079" w:rsidR="009C2F87" w:rsidRDefault="009C2F87" w:rsidP="009C2F87">
      <w:pPr>
        <w:tabs>
          <w:tab w:val="left" w:pos="1890"/>
        </w:tabs>
      </w:pPr>
      <w:r>
        <w:tab/>
      </w:r>
    </w:p>
    <w:p w14:paraId="32CF8226" w14:textId="5DC0AEB7" w:rsidR="00835D86" w:rsidRPr="00835D86" w:rsidRDefault="009C2F87" w:rsidP="0041060B">
      <w:pPr>
        <w:pStyle w:val="Heading1"/>
      </w:pPr>
      <w:r>
        <w:br w:type="page"/>
      </w:r>
      <w:bookmarkStart w:id="0" w:name="_Toc182796879"/>
      <w:r w:rsidR="00835D86" w:rsidRPr="00835D86">
        <w:lastRenderedPageBreak/>
        <w:t>Website Overview for Personal Portfolio</w:t>
      </w:r>
      <w:bookmarkEnd w:id="0"/>
    </w:p>
    <w:p w14:paraId="07D26B36" w14:textId="77777777" w:rsidR="00835D86" w:rsidRDefault="00835D86" w:rsidP="00835D86">
      <w:pPr>
        <w:tabs>
          <w:tab w:val="left" w:pos="1890"/>
        </w:tabs>
        <w:ind w:firstLine="0"/>
        <w:rPr>
          <w:b/>
          <w:bCs/>
        </w:rPr>
      </w:pPr>
    </w:p>
    <w:p w14:paraId="730D01BF" w14:textId="02A82650" w:rsidR="00835D86" w:rsidRPr="00835D86" w:rsidRDefault="00835D86" w:rsidP="00835D86">
      <w:pPr>
        <w:tabs>
          <w:tab w:val="left" w:pos="1890"/>
        </w:tabs>
        <w:ind w:firstLine="0"/>
      </w:pPr>
      <w:r w:rsidRPr="00835D86">
        <w:rPr>
          <w:b/>
          <w:bCs/>
        </w:rPr>
        <w:t>Hosted Website Link</w:t>
      </w:r>
      <w:r w:rsidRPr="00835D86">
        <w:t xml:space="preserve">: </w:t>
      </w:r>
      <w:hyperlink r:id="rId11" w:tgtFrame="_new" w:history="1">
        <w:r w:rsidRPr="00835D86">
          <w:rPr>
            <w:rStyle w:val="Hyperlink"/>
          </w:rPr>
          <w:t>codewithzandile.netlify.app</w:t>
        </w:r>
      </w:hyperlink>
    </w:p>
    <w:p w14:paraId="782C2A29" w14:textId="77777777" w:rsidR="0041060B" w:rsidRPr="0041060B" w:rsidRDefault="0041060B" w:rsidP="0041060B">
      <w:pPr>
        <w:pBdr>
          <w:bottom w:val="single" w:sz="4" w:space="1" w:color="auto"/>
        </w:pBdr>
        <w:tabs>
          <w:tab w:val="left" w:pos="1890"/>
        </w:tabs>
        <w:ind w:firstLine="0"/>
      </w:pPr>
      <w:r w:rsidRPr="0041060B">
        <w:t xml:space="preserve">Brief Description </w:t>
      </w:r>
    </w:p>
    <w:p w14:paraId="515A556A" w14:textId="1D39E275" w:rsidR="0041060B" w:rsidRDefault="0041060B" w:rsidP="0041060B">
      <w:pPr>
        <w:pBdr>
          <w:bottom w:val="single" w:sz="4" w:space="1" w:color="auto"/>
        </w:pBdr>
        <w:tabs>
          <w:tab w:val="left" w:pos="1890"/>
        </w:tabs>
        <w:ind w:firstLine="0"/>
      </w:pPr>
      <w:r>
        <w:t xml:space="preserve">My </w:t>
      </w:r>
      <w:r w:rsidRPr="0041060B">
        <w:t xml:space="preserve">personal portfolio showcases their skills, projects, and experience as a Front-End Developer, emphasizing UI/UX design and web development expertise. The website provides a clean and user-friendly layout, integrating various sections such as an About page, projects, services, and qualifications, with visually appealing animations for a seamless user experience. </w:t>
      </w:r>
    </w:p>
    <w:p w14:paraId="3E89EC5D" w14:textId="77777777" w:rsidR="0041060B" w:rsidRDefault="0041060B" w:rsidP="0041060B">
      <w:pPr>
        <w:pBdr>
          <w:bottom w:val="single" w:sz="4" w:space="1" w:color="auto"/>
        </w:pBdr>
        <w:tabs>
          <w:tab w:val="left" w:pos="1890"/>
        </w:tabs>
        <w:ind w:firstLine="0"/>
      </w:pPr>
    </w:p>
    <w:p w14:paraId="1A665C73" w14:textId="0356CECD" w:rsidR="0041060B" w:rsidRPr="0041060B" w:rsidRDefault="0041060B" w:rsidP="0041060B">
      <w:pPr>
        <w:pBdr>
          <w:bottom w:val="single" w:sz="4" w:space="1" w:color="auto"/>
        </w:pBdr>
        <w:tabs>
          <w:tab w:val="left" w:pos="1890"/>
        </w:tabs>
        <w:ind w:firstLine="0"/>
      </w:pPr>
      <w:r w:rsidRPr="0041060B">
        <w:t xml:space="preserve">Here is what’s included in my Project zip file: </w:t>
      </w:r>
    </w:p>
    <w:p w14:paraId="1974C422" w14:textId="713296EC" w:rsidR="0041060B" w:rsidRDefault="0041060B" w:rsidP="0041060B">
      <w:pPr>
        <w:pBdr>
          <w:bottom w:val="single" w:sz="4" w:space="1" w:color="auto"/>
        </w:pBdr>
        <w:tabs>
          <w:tab w:val="left" w:pos="1890"/>
        </w:tabs>
      </w:pPr>
      <w:r>
        <w:t>1.</w:t>
      </w:r>
      <w:r>
        <w:t xml:space="preserve">Detailed description of your website structure. </w:t>
      </w:r>
    </w:p>
    <w:p w14:paraId="2F950AFE" w14:textId="4AB352A1" w:rsidR="0041060B" w:rsidRDefault="0041060B" w:rsidP="0041060B">
      <w:pPr>
        <w:pBdr>
          <w:bottom w:val="single" w:sz="4" w:space="1" w:color="auto"/>
        </w:pBdr>
        <w:tabs>
          <w:tab w:val="left" w:pos="1890"/>
        </w:tabs>
      </w:pPr>
      <w:r>
        <w:t>2.</w:t>
      </w:r>
      <w:r>
        <w:t xml:space="preserve">Explanation of the components and assets used. </w:t>
      </w:r>
    </w:p>
    <w:p w14:paraId="03D3866C" w14:textId="2E442D51" w:rsidR="0041060B" w:rsidRDefault="0041060B" w:rsidP="0041060B">
      <w:pPr>
        <w:pBdr>
          <w:bottom w:val="single" w:sz="4" w:space="1" w:color="auto"/>
        </w:pBdr>
        <w:tabs>
          <w:tab w:val="left" w:pos="1890"/>
        </w:tabs>
      </w:pPr>
      <w:r>
        <w:t>3.</w:t>
      </w:r>
      <w:r>
        <w:t xml:space="preserve">Link to the hosted portfolio website (codewithzandile.netlify.app). </w:t>
      </w:r>
    </w:p>
    <w:p w14:paraId="6AC2345D" w14:textId="625FB88F" w:rsidR="0041060B" w:rsidRDefault="0041060B" w:rsidP="0041060B">
      <w:pPr>
        <w:pBdr>
          <w:bottom w:val="single" w:sz="4" w:space="1" w:color="auto"/>
        </w:pBdr>
        <w:tabs>
          <w:tab w:val="left" w:pos="1890"/>
        </w:tabs>
      </w:pPr>
      <w:r>
        <w:t>4.</w:t>
      </w:r>
      <w:r>
        <w:t>The Figma design showing the layout, color scheme, and UI elements of your portfolio</w:t>
      </w:r>
    </w:p>
    <w:p w14:paraId="667642DF" w14:textId="55CD5A3A" w:rsidR="00835D86" w:rsidRDefault="0041060B" w:rsidP="00835D86">
      <w:pPr>
        <w:pBdr>
          <w:bottom w:val="single" w:sz="4" w:space="1" w:color="auto"/>
        </w:pBdr>
        <w:tabs>
          <w:tab w:val="left" w:pos="1890"/>
        </w:tabs>
        <w:ind w:firstLine="0"/>
      </w:pPr>
      <w:r>
        <w:t xml:space="preserve">                  </w:t>
      </w:r>
    </w:p>
    <w:p w14:paraId="5CE0D23D" w14:textId="77777777" w:rsidR="00835D86" w:rsidRDefault="00835D86" w:rsidP="00835D86">
      <w:pPr>
        <w:pBdr>
          <w:bottom w:val="single" w:sz="4" w:space="1" w:color="auto"/>
        </w:pBdr>
        <w:tabs>
          <w:tab w:val="left" w:pos="1890"/>
        </w:tabs>
        <w:ind w:firstLine="0"/>
      </w:pPr>
    </w:p>
    <w:p w14:paraId="4EBC9219" w14:textId="77777777" w:rsidR="00835D86" w:rsidRDefault="00835D86" w:rsidP="00835D86">
      <w:pPr>
        <w:pBdr>
          <w:bottom w:val="single" w:sz="4" w:space="1" w:color="auto"/>
        </w:pBdr>
        <w:tabs>
          <w:tab w:val="left" w:pos="1890"/>
        </w:tabs>
        <w:ind w:firstLine="0"/>
      </w:pPr>
    </w:p>
    <w:p w14:paraId="5F4C81A5" w14:textId="77777777" w:rsidR="00835D86" w:rsidRDefault="00835D86" w:rsidP="00835D86">
      <w:pPr>
        <w:pBdr>
          <w:bottom w:val="single" w:sz="4" w:space="1" w:color="auto"/>
        </w:pBdr>
        <w:tabs>
          <w:tab w:val="left" w:pos="1890"/>
        </w:tabs>
        <w:ind w:firstLine="0"/>
      </w:pPr>
    </w:p>
    <w:p w14:paraId="1C109661" w14:textId="77777777" w:rsidR="00835D86" w:rsidRDefault="00835D86" w:rsidP="00835D86">
      <w:pPr>
        <w:pBdr>
          <w:bottom w:val="single" w:sz="4" w:space="1" w:color="auto"/>
        </w:pBdr>
        <w:tabs>
          <w:tab w:val="left" w:pos="1890"/>
        </w:tabs>
        <w:ind w:firstLine="0"/>
      </w:pPr>
    </w:p>
    <w:p w14:paraId="74E13ED7" w14:textId="77777777" w:rsidR="0041060B" w:rsidRDefault="0041060B" w:rsidP="00835D86">
      <w:pPr>
        <w:pBdr>
          <w:bottom w:val="single" w:sz="4" w:space="1" w:color="auto"/>
        </w:pBdr>
        <w:tabs>
          <w:tab w:val="left" w:pos="1890"/>
        </w:tabs>
        <w:ind w:firstLine="0"/>
      </w:pPr>
    </w:p>
    <w:p w14:paraId="02505035" w14:textId="77777777" w:rsidR="0041060B" w:rsidRDefault="0041060B" w:rsidP="00835D86">
      <w:pPr>
        <w:pBdr>
          <w:bottom w:val="single" w:sz="4" w:space="1" w:color="auto"/>
        </w:pBdr>
        <w:tabs>
          <w:tab w:val="left" w:pos="1890"/>
        </w:tabs>
        <w:ind w:firstLine="0"/>
      </w:pPr>
    </w:p>
    <w:p w14:paraId="4CAC7AAA" w14:textId="77777777" w:rsidR="0041060B" w:rsidRDefault="0041060B" w:rsidP="00835D86">
      <w:pPr>
        <w:pBdr>
          <w:bottom w:val="single" w:sz="4" w:space="1" w:color="auto"/>
        </w:pBdr>
        <w:tabs>
          <w:tab w:val="left" w:pos="1890"/>
        </w:tabs>
        <w:ind w:firstLine="0"/>
      </w:pPr>
    </w:p>
    <w:p w14:paraId="3647829E" w14:textId="77777777" w:rsidR="0041060B" w:rsidRDefault="0041060B" w:rsidP="00835D86">
      <w:pPr>
        <w:pBdr>
          <w:bottom w:val="single" w:sz="4" w:space="1" w:color="auto"/>
        </w:pBdr>
        <w:tabs>
          <w:tab w:val="left" w:pos="1890"/>
        </w:tabs>
        <w:ind w:firstLine="0"/>
      </w:pPr>
    </w:p>
    <w:p w14:paraId="4BE882CC" w14:textId="77777777" w:rsidR="0041060B" w:rsidRDefault="0041060B" w:rsidP="00835D86">
      <w:pPr>
        <w:pBdr>
          <w:bottom w:val="single" w:sz="4" w:space="1" w:color="auto"/>
        </w:pBdr>
        <w:tabs>
          <w:tab w:val="left" w:pos="1890"/>
        </w:tabs>
        <w:ind w:firstLine="0"/>
      </w:pPr>
    </w:p>
    <w:p w14:paraId="485CD1D2" w14:textId="1516859D" w:rsidR="00835D86" w:rsidRPr="00835D86" w:rsidRDefault="00835D86" w:rsidP="0041060B">
      <w:pPr>
        <w:pStyle w:val="Heading1"/>
        <w:pBdr>
          <w:bottom w:val="single" w:sz="4" w:space="1" w:color="auto"/>
        </w:pBdr>
      </w:pPr>
      <w:bookmarkStart w:id="1" w:name="_Toc182796880"/>
      <w:r w:rsidRPr="00835D86">
        <w:lastRenderedPageBreak/>
        <w:t>Components Folder</w:t>
      </w:r>
      <w:bookmarkEnd w:id="1"/>
    </w:p>
    <w:p w14:paraId="01E7B5CD" w14:textId="77777777" w:rsidR="00835D86" w:rsidRDefault="00835D86" w:rsidP="00835D86">
      <w:pPr>
        <w:tabs>
          <w:tab w:val="left" w:pos="1890"/>
        </w:tabs>
        <w:ind w:left="720" w:firstLine="0"/>
        <w:rPr>
          <w:b/>
          <w:bCs/>
        </w:rPr>
      </w:pPr>
    </w:p>
    <w:p w14:paraId="5256FFC0" w14:textId="62A8D45C" w:rsidR="00835D86" w:rsidRPr="00835D86" w:rsidRDefault="00835D86" w:rsidP="00835D86">
      <w:pPr>
        <w:tabs>
          <w:tab w:val="left" w:pos="1890"/>
        </w:tabs>
        <w:ind w:left="720" w:firstLine="0"/>
      </w:pPr>
      <w:r w:rsidRPr="00835D86">
        <w:rPr>
          <w:b/>
          <w:bCs/>
        </w:rPr>
        <w:t>Header</w:t>
      </w:r>
      <w:r w:rsidRPr="00835D86">
        <w:t xml:space="preserve"> - Contains the navigation bar and logo for easy access to different website sections.</w:t>
      </w:r>
    </w:p>
    <w:p w14:paraId="6E9E3BFE" w14:textId="13B8D239" w:rsidR="00835D86" w:rsidRPr="00835D86" w:rsidRDefault="00835D86" w:rsidP="00835D86">
      <w:pPr>
        <w:tabs>
          <w:tab w:val="left" w:pos="1890"/>
        </w:tabs>
        <w:ind w:left="720" w:firstLine="0"/>
      </w:pPr>
      <w:r w:rsidRPr="00835D86">
        <w:rPr>
          <w:b/>
          <w:bCs/>
        </w:rPr>
        <w:t>Hero Section</w:t>
      </w:r>
      <w:r w:rsidRPr="00835D86">
        <w:t xml:space="preserve"> - An introductory section with a welcome message, short bio</w:t>
      </w:r>
      <w:r w:rsidR="00166807">
        <w:t>.</w:t>
      </w:r>
    </w:p>
    <w:p w14:paraId="477077E8" w14:textId="75282CC6" w:rsidR="00835D86" w:rsidRPr="00835D86" w:rsidRDefault="00835D86" w:rsidP="00835D86">
      <w:pPr>
        <w:tabs>
          <w:tab w:val="left" w:pos="1890"/>
        </w:tabs>
        <w:ind w:left="720" w:firstLine="0"/>
      </w:pPr>
      <w:r w:rsidRPr="00835D86">
        <w:rPr>
          <w:b/>
          <w:bCs/>
        </w:rPr>
        <w:t>About</w:t>
      </w:r>
      <w:r w:rsidRPr="00835D86">
        <w:t xml:space="preserve"> - Provides an overview of </w:t>
      </w:r>
      <w:r w:rsidR="00166807">
        <w:t>my</w:t>
      </w:r>
      <w:r w:rsidRPr="00835D86">
        <w:t xml:space="preserve"> background, interests, and professional journey.</w:t>
      </w:r>
    </w:p>
    <w:p w14:paraId="40B4EA34" w14:textId="77777777" w:rsidR="00835D86" w:rsidRPr="00835D86" w:rsidRDefault="00835D86" w:rsidP="00835D86">
      <w:pPr>
        <w:tabs>
          <w:tab w:val="left" w:pos="1890"/>
        </w:tabs>
        <w:ind w:left="720" w:firstLine="0"/>
      </w:pPr>
      <w:r w:rsidRPr="00835D86">
        <w:rPr>
          <w:b/>
          <w:bCs/>
        </w:rPr>
        <w:t>Projects</w:t>
      </w:r>
      <w:r w:rsidRPr="00835D86">
        <w:t xml:space="preserve"> - Highlights completed and ongoing projects, showcasing their purpose, technologies used, and visual elements.</w:t>
      </w:r>
    </w:p>
    <w:p w14:paraId="7789AE72" w14:textId="5DB23A1B" w:rsidR="00835D86" w:rsidRPr="00835D86" w:rsidRDefault="00835D86" w:rsidP="00835D86">
      <w:pPr>
        <w:tabs>
          <w:tab w:val="left" w:pos="1890"/>
        </w:tabs>
        <w:ind w:left="720" w:firstLine="0"/>
      </w:pPr>
      <w:r w:rsidRPr="00835D86">
        <w:rPr>
          <w:b/>
          <w:bCs/>
        </w:rPr>
        <w:t>Qualifications</w:t>
      </w:r>
      <w:r w:rsidRPr="00835D86">
        <w:t xml:space="preserve"> - </w:t>
      </w:r>
      <w:r w:rsidRPr="00835D86">
        <w:t>Displays of</w:t>
      </w:r>
      <w:r w:rsidRPr="00835D86">
        <w:t xml:space="preserve"> educational achievements</w:t>
      </w:r>
      <w:r>
        <w:t xml:space="preserve"> as well as my experience.</w:t>
      </w:r>
    </w:p>
    <w:p w14:paraId="77F63848" w14:textId="364C6C69" w:rsidR="00835D86" w:rsidRPr="00835D86" w:rsidRDefault="00835D86" w:rsidP="00835D86">
      <w:pPr>
        <w:tabs>
          <w:tab w:val="left" w:pos="1890"/>
        </w:tabs>
        <w:ind w:left="720" w:firstLine="0"/>
      </w:pPr>
      <w:r w:rsidRPr="00835D86">
        <w:rPr>
          <w:b/>
          <w:bCs/>
        </w:rPr>
        <w:t>Skills</w:t>
      </w:r>
      <w:r w:rsidRPr="00835D86">
        <w:t xml:space="preserve"> - </w:t>
      </w:r>
      <w:r w:rsidRPr="00835D86">
        <w:t>Lists of</w:t>
      </w:r>
      <w:r w:rsidRPr="00835D86">
        <w:t xml:space="preserve"> technical proficiencies, tools, </w:t>
      </w:r>
      <w:r>
        <w:t>and soft skills I have</w:t>
      </w:r>
    </w:p>
    <w:p w14:paraId="3BDA1F83" w14:textId="0D59FB4A" w:rsidR="00835D86" w:rsidRPr="00835D86" w:rsidRDefault="00835D86" w:rsidP="00835D86">
      <w:pPr>
        <w:tabs>
          <w:tab w:val="left" w:pos="1890"/>
        </w:tabs>
        <w:ind w:left="720" w:firstLine="0"/>
      </w:pPr>
      <w:r w:rsidRPr="00835D86">
        <w:rPr>
          <w:b/>
          <w:bCs/>
        </w:rPr>
        <w:t>Services</w:t>
      </w:r>
      <w:r w:rsidRPr="00835D86">
        <w:t xml:space="preserve"> - Describes services</w:t>
      </w:r>
      <w:r>
        <w:t xml:space="preserve"> I</w:t>
      </w:r>
      <w:r w:rsidRPr="00835D86">
        <w:t xml:space="preserve"> offer </w:t>
      </w:r>
    </w:p>
    <w:p w14:paraId="39F7BA15" w14:textId="77777777" w:rsidR="00835D86" w:rsidRPr="00835D86" w:rsidRDefault="00835D86" w:rsidP="00835D86">
      <w:pPr>
        <w:tabs>
          <w:tab w:val="left" w:pos="1890"/>
        </w:tabs>
        <w:ind w:left="720" w:firstLine="0"/>
      </w:pPr>
      <w:r w:rsidRPr="00835D86">
        <w:rPr>
          <w:b/>
          <w:bCs/>
        </w:rPr>
        <w:t>Form</w:t>
      </w:r>
      <w:r w:rsidRPr="00835D86">
        <w:t xml:space="preserve"> - Collects user input for contact or feedback purposes.</w:t>
      </w:r>
    </w:p>
    <w:p w14:paraId="6FAA9B22" w14:textId="69A09F93" w:rsidR="00835D86" w:rsidRPr="00835D86" w:rsidRDefault="00835D86" w:rsidP="00835D86">
      <w:pPr>
        <w:tabs>
          <w:tab w:val="left" w:pos="1890"/>
        </w:tabs>
        <w:ind w:left="720" w:firstLine="0"/>
      </w:pPr>
      <w:r w:rsidRPr="00835D86">
        <w:rPr>
          <w:b/>
          <w:bCs/>
        </w:rPr>
        <w:t>Footer</w:t>
      </w:r>
      <w:r w:rsidRPr="00835D86">
        <w:t xml:space="preserve"> - Contains </w:t>
      </w:r>
      <w:r w:rsidR="009F629F">
        <w:t xml:space="preserve">my </w:t>
      </w:r>
      <w:r w:rsidRPr="00835D86">
        <w:t>contact information, social media links</w:t>
      </w:r>
      <w:r>
        <w:t>.</w:t>
      </w:r>
    </w:p>
    <w:p w14:paraId="7F0E4994" w14:textId="77777777" w:rsidR="00835D86" w:rsidRPr="00835D86" w:rsidRDefault="00835D86" w:rsidP="00835D86">
      <w:pPr>
        <w:tabs>
          <w:tab w:val="left" w:pos="1890"/>
        </w:tabs>
        <w:ind w:left="720" w:firstLine="0"/>
      </w:pPr>
      <w:r w:rsidRPr="00835D86">
        <w:rPr>
          <w:b/>
          <w:bCs/>
        </w:rPr>
        <w:t>Scroll Animation</w:t>
      </w:r>
      <w:r w:rsidRPr="00835D86">
        <w:t xml:space="preserve"> - Handles animations triggered by user scrolling for an engaging experience.</w:t>
      </w:r>
    </w:p>
    <w:p w14:paraId="4D199E7E" w14:textId="77777777" w:rsidR="00835D86" w:rsidRPr="009C2F87" w:rsidRDefault="00835D86" w:rsidP="009C2F87">
      <w:pPr>
        <w:tabs>
          <w:tab w:val="left" w:pos="1890"/>
        </w:tabs>
      </w:pPr>
    </w:p>
    <w:sectPr w:rsidR="00835D86" w:rsidRPr="009C2F87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EB585B" w14:textId="77777777" w:rsidR="009C2F87" w:rsidRDefault="009C2F87">
      <w:pPr>
        <w:spacing w:line="240" w:lineRule="auto"/>
      </w:pPr>
      <w:r>
        <w:separator/>
      </w:r>
    </w:p>
  </w:endnote>
  <w:endnote w:type="continuationSeparator" w:id="0">
    <w:p w14:paraId="31523D94" w14:textId="77777777" w:rsidR="009C2F87" w:rsidRDefault="009C2F87">
      <w:pPr>
        <w:spacing w:line="240" w:lineRule="auto"/>
      </w:pPr>
      <w:r>
        <w:continuationSeparator/>
      </w:r>
    </w:p>
  </w:endnote>
  <w:endnote w:type="continuationNotice" w:id="1">
    <w:p w14:paraId="1D76FC80" w14:textId="77777777" w:rsidR="009C2F87" w:rsidRDefault="009C2F8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3B038C" w14:paraId="2E4A3334" w14:textId="77777777" w:rsidTr="733B038C">
      <w:tc>
        <w:tcPr>
          <w:tcW w:w="3120" w:type="dxa"/>
        </w:tcPr>
        <w:p w14:paraId="67DCC067" w14:textId="77777777" w:rsidR="733B038C" w:rsidRDefault="733B038C" w:rsidP="733B038C">
          <w:pPr>
            <w:pStyle w:val="Header"/>
            <w:ind w:left="-115"/>
          </w:pPr>
        </w:p>
      </w:tc>
      <w:tc>
        <w:tcPr>
          <w:tcW w:w="3120" w:type="dxa"/>
        </w:tcPr>
        <w:p w14:paraId="1ACE1A0B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6FC9DDAD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6F9B2762" w14:textId="77777777" w:rsidR="733B038C" w:rsidRDefault="733B038C" w:rsidP="733B03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3B038C" w14:paraId="5C2B919F" w14:textId="77777777" w:rsidTr="733B038C">
      <w:tc>
        <w:tcPr>
          <w:tcW w:w="3120" w:type="dxa"/>
        </w:tcPr>
        <w:p w14:paraId="5F80DCB3" w14:textId="77777777" w:rsidR="733B038C" w:rsidRDefault="733B038C" w:rsidP="733B038C">
          <w:pPr>
            <w:pStyle w:val="Header"/>
            <w:ind w:left="-115"/>
          </w:pPr>
        </w:p>
      </w:tc>
      <w:tc>
        <w:tcPr>
          <w:tcW w:w="3120" w:type="dxa"/>
        </w:tcPr>
        <w:p w14:paraId="6D9FAD2B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21C34B46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0E7E6EC3" w14:textId="77777777" w:rsidR="733B038C" w:rsidRDefault="733B038C" w:rsidP="733B03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69D90C" w14:textId="77777777" w:rsidR="009C2F87" w:rsidRDefault="009C2F87">
      <w:pPr>
        <w:spacing w:line="240" w:lineRule="auto"/>
      </w:pPr>
      <w:r>
        <w:separator/>
      </w:r>
    </w:p>
  </w:footnote>
  <w:footnote w:type="continuationSeparator" w:id="0">
    <w:p w14:paraId="7289FCAD" w14:textId="77777777" w:rsidR="009C2F87" w:rsidRDefault="009C2F87">
      <w:pPr>
        <w:spacing w:line="240" w:lineRule="auto"/>
      </w:pPr>
      <w:r>
        <w:continuationSeparator/>
      </w:r>
    </w:p>
  </w:footnote>
  <w:footnote w:type="continuationNotice" w:id="1">
    <w:p w14:paraId="112E149D" w14:textId="77777777" w:rsidR="009C2F87" w:rsidRDefault="009C2F8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904DBE" w14:paraId="5E4F6695" w14:textId="77777777" w:rsidTr="008830C9">
      <w:tc>
        <w:tcPr>
          <w:tcW w:w="3120" w:type="dxa"/>
        </w:tcPr>
        <w:p w14:paraId="6EB8BCDF" w14:textId="147BE862" w:rsidR="00604652" w:rsidRDefault="009C2F87" w:rsidP="00604652">
          <w:pPr>
            <w:pStyle w:val="Header"/>
          </w:pPr>
          <w:r>
            <w:t>WFS361 EXAM</w:t>
          </w:r>
        </w:p>
      </w:tc>
      <w:tc>
        <w:tcPr>
          <w:tcW w:w="3120" w:type="dxa"/>
        </w:tcPr>
        <w:p w14:paraId="4032B6C4" w14:textId="77777777" w:rsidR="00904DBE" w:rsidRDefault="00904DBE" w:rsidP="00904DBE">
          <w:pPr>
            <w:pStyle w:val="Header"/>
            <w:jc w:val="center"/>
          </w:pPr>
        </w:p>
      </w:tc>
      <w:tc>
        <w:tcPr>
          <w:tcW w:w="3120" w:type="dxa"/>
        </w:tcPr>
        <w:p w14:paraId="749A4B80" w14:textId="77777777" w:rsidR="00904DBE" w:rsidRDefault="00904DBE" w:rsidP="00904DBE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DA395D">
            <w:rPr>
              <w:noProof/>
            </w:rPr>
            <w:t>2</w:t>
          </w:r>
          <w:r>
            <w:fldChar w:fldCharType="end"/>
          </w:r>
        </w:p>
      </w:tc>
    </w:tr>
  </w:tbl>
  <w:p w14:paraId="271F505A" w14:textId="77777777" w:rsidR="733B038C" w:rsidRDefault="733B038C" w:rsidP="733B03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3120"/>
      <w:gridCol w:w="3120"/>
      <w:gridCol w:w="3120"/>
    </w:tblGrid>
    <w:tr w:rsidR="733B038C" w14:paraId="710F9C8D" w14:textId="77777777" w:rsidTr="00FD478C">
      <w:tc>
        <w:tcPr>
          <w:tcW w:w="3120" w:type="dxa"/>
        </w:tcPr>
        <w:p w14:paraId="74F323E6" w14:textId="77777777" w:rsidR="733B038C" w:rsidRDefault="009C2F87" w:rsidP="00FD478C">
          <w:pPr>
            <w:pStyle w:val="Header"/>
          </w:pPr>
          <w:r>
            <w:t>WFS361 EXAM</w:t>
          </w:r>
        </w:p>
        <w:p w14:paraId="5183F40A" w14:textId="4D2D9578" w:rsidR="009C2F87" w:rsidRPr="00FD478C" w:rsidRDefault="009C2F87" w:rsidP="00FD478C">
          <w:pPr>
            <w:pStyle w:val="Header"/>
          </w:pPr>
        </w:p>
      </w:tc>
      <w:tc>
        <w:tcPr>
          <w:tcW w:w="3120" w:type="dxa"/>
        </w:tcPr>
        <w:p w14:paraId="4E36027E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090A73F8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7EF5B48C" w14:textId="77777777" w:rsidR="733B038C" w:rsidRDefault="733B038C" w:rsidP="733B03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B0BD6"/>
    <w:multiLevelType w:val="multilevel"/>
    <w:tmpl w:val="60A28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B7BC9"/>
    <w:multiLevelType w:val="multilevel"/>
    <w:tmpl w:val="630C2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129CF"/>
    <w:multiLevelType w:val="multilevel"/>
    <w:tmpl w:val="67467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300FFA"/>
    <w:multiLevelType w:val="hybridMultilevel"/>
    <w:tmpl w:val="78E80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1A7596"/>
    <w:multiLevelType w:val="multilevel"/>
    <w:tmpl w:val="A0B00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2C071C"/>
    <w:multiLevelType w:val="multilevel"/>
    <w:tmpl w:val="ED127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CE288C"/>
    <w:multiLevelType w:val="hybridMultilevel"/>
    <w:tmpl w:val="8CC03C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BE4927"/>
    <w:multiLevelType w:val="multilevel"/>
    <w:tmpl w:val="23F60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EF1DCF"/>
    <w:multiLevelType w:val="hybridMultilevel"/>
    <w:tmpl w:val="39E6765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0E63520"/>
    <w:multiLevelType w:val="multilevel"/>
    <w:tmpl w:val="94AC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7976182">
    <w:abstractNumId w:val="5"/>
  </w:num>
  <w:num w:numId="2" w16cid:durableId="2081631046">
    <w:abstractNumId w:val="0"/>
  </w:num>
  <w:num w:numId="3" w16cid:durableId="1466968888">
    <w:abstractNumId w:val="7"/>
  </w:num>
  <w:num w:numId="4" w16cid:durableId="1656184240">
    <w:abstractNumId w:val="2"/>
  </w:num>
  <w:num w:numId="5" w16cid:durableId="361128067">
    <w:abstractNumId w:val="9"/>
  </w:num>
  <w:num w:numId="6" w16cid:durableId="483082252">
    <w:abstractNumId w:val="1"/>
  </w:num>
  <w:num w:numId="7" w16cid:durableId="1974674385">
    <w:abstractNumId w:val="4"/>
  </w:num>
  <w:num w:numId="8" w16cid:durableId="1453476453">
    <w:abstractNumId w:val="6"/>
  </w:num>
  <w:num w:numId="9" w16cid:durableId="895819287">
    <w:abstractNumId w:val="8"/>
  </w:num>
  <w:num w:numId="10" w16cid:durableId="2386417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F87"/>
    <w:rsid w:val="00166807"/>
    <w:rsid w:val="00204B97"/>
    <w:rsid w:val="00207D1B"/>
    <w:rsid w:val="002C3BE4"/>
    <w:rsid w:val="002F7E04"/>
    <w:rsid w:val="00371BD9"/>
    <w:rsid w:val="0041060B"/>
    <w:rsid w:val="0042207D"/>
    <w:rsid w:val="004C683E"/>
    <w:rsid w:val="00500997"/>
    <w:rsid w:val="00530EF3"/>
    <w:rsid w:val="005936DA"/>
    <w:rsid w:val="005F69C7"/>
    <w:rsid w:val="00604652"/>
    <w:rsid w:val="006C101C"/>
    <w:rsid w:val="006F4709"/>
    <w:rsid w:val="00702B81"/>
    <w:rsid w:val="00727711"/>
    <w:rsid w:val="0074264E"/>
    <w:rsid w:val="00796468"/>
    <w:rsid w:val="007D4A2B"/>
    <w:rsid w:val="007E2D6A"/>
    <w:rsid w:val="008078FA"/>
    <w:rsid w:val="00823731"/>
    <w:rsid w:val="00835D86"/>
    <w:rsid w:val="00904DBE"/>
    <w:rsid w:val="009C2F87"/>
    <w:rsid w:val="009F629F"/>
    <w:rsid w:val="00A75901"/>
    <w:rsid w:val="00B5233A"/>
    <w:rsid w:val="00BA6612"/>
    <w:rsid w:val="00C26C30"/>
    <w:rsid w:val="00CA1E31"/>
    <w:rsid w:val="00CD7F50"/>
    <w:rsid w:val="00DA395D"/>
    <w:rsid w:val="00DF1ADF"/>
    <w:rsid w:val="00DF3215"/>
    <w:rsid w:val="00E078FD"/>
    <w:rsid w:val="00E23707"/>
    <w:rsid w:val="00E879E7"/>
    <w:rsid w:val="00F43ACD"/>
    <w:rsid w:val="00F941E8"/>
    <w:rsid w:val="00FA4C9E"/>
    <w:rsid w:val="00FD478C"/>
    <w:rsid w:val="00FF1E90"/>
    <w:rsid w:val="02B84D5B"/>
    <w:rsid w:val="0D043988"/>
    <w:rsid w:val="0F5677D9"/>
    <w:rsid w:val="211A0CBD"/>
    <w:rsid w:val="26E400E3"/>
    <w:rsid w:val="2A8439C5"/>
    <w:rsid w:val="31C3BEDA"/>
    <w:rsid w:val="3A62D598"/>
    <w:rsid w:val="4B67EC07"/>
    <w:rsid w:val="5643BF48"/>
    <w:rsid w:val="576062CF"/>
    <w:rsid w:val="5E87343A"/>
    <w:rsid w:val="6E98F034"/>
    <w:rsid w:val="709762D6"/>
    <w:rsid w:val="717E282B"/>
    <w:rsid w:val="72E609EB"/>
    <w:rsid w:val="733B038C"/>
    <w:rsid w:val="74440036"/>
    <w:rsid w:val="7F8F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3328AC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A2B"/>
    <w:pPr>
      <w:spacing w:after="0" w:line="480" w:lineRule="auto"/>
      <w:ind w:firstLine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D4A2B"/>
    <w:pPr>
      <w:ind w:firstLine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A2B"/>
    <w:pPr>
      <w:ind w:firstLine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4A2B"/>
    <w:pPr>
      <w:ind w:firstLine="0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4A2B"/>
    <w:pPr>
      <w:ind w:firstLine="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4A2B"/>
    <w:pPr>
      <w:ind w:firstLine="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A2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rsid w:val="007D4A2B"/>
  </w:style>
  <w:style w:type="paragraph" w:styleId="Header">
    <w:name w:val="header"/>
    <w:basedOn w:val="Normal"/>
    <w:link w:val="HeaderChar"/>
    <w:uiPriority w:val="99"/>
    <w:unhideWhenUsed/>
    <w:rsid w:val="007D4A2B"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7D4A2B"/>
  </w:style>
  <w:style w:type="paragraph" w:styleId="Footer">
    <w:name w:val="footer"/>
    <w:basedOn w:val="Normal"/>
    <w:link w:val="FooterChar"/>
    <w:uiPriority w:val="99"/>
    <w:unhideWhenUsed/>
    <w:rsid w:val="007D4A2B"/>
    <w:pPr>
      <w:tabs>
        <w:tab w:val="center" w:pos="4680"/>
        <w:tab w:val="right" w:pos="9360"/>
      </w:tabs>
      <w:spacing w:line="240" w:lineRule="auto"/>
      <w:ind w:firstLine="0"/>
    </w:pPr>
  </w:style>
  <w:style w:type="character" w:styleId="CommentReference">
    <w:name w:val="annotation reference"/>
    <w:basedOn w:val="DefaultParagraphFont"/>
    <w:uiPriority w:val="99"/>
    <w:semiHidden/>
    <w:unhideWhenUsed/>
    <w:rsid w:val="00CD7F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7F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7F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7F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7F5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C3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C3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30EF3"/>
    <w:pPr>
      <w:ind w:firstLine="0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530EF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FD478C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EF3"/>
    <w:pPr>
      <w:ind w:firstLine="0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530EF3"/>
  </w:style>
  <w:style w:type="paragraph" w:customStyle="1" w:styleId="SectionTitle">
    <w:name w:val="Section Title"/>
    <w:basedOn w:val="Normal"/>
    <w:next w:val="Normal"/>
    <w:uiPriority w:val="12"/>
    <w:qFormat/>
    <w:rsid w:val="00530EF3"/>
    <w:pPr>
      <w:ind w:firstLine="0"/>
      <w:jc w:val="center"/>
    </w:pPr>
    <w:rPr>
      <w:b/>
      <w:bCs/>
    </w:rPr>
  </w:style>
  <w:style w:type="character" w:styleId="Strong">
    <w:name w:val="Strong"/>
    <w:basedOn w:val="DefaultParagraphFont"/>
    <w:uiPriority w:val="22"/>
    <w:qFormat/>
    <w:rsid w:val="0050099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D4A2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D4A2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D4A2B"/>
    <w:rPr>
      <w:b/>
      <w:bCs/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7D4A2B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7D4A2B"/>
    <w:rPr>
      <w:b/>
      <w:bCs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2C3BE4"/>
    <w:pPr>
      <w:ind w:left="720"/>
    </w:pPr>
    <w:rPr>
      <w:iCs/>
    </w:rPr>
  </w:style>
  <w:style w:type="character" w:customStyle="1" w:styleId="QuoteChar">
    <w:name w:val="Quote Char"/>
    <w:basedOn w:val="DefaultParagraphFont"/>
    <w:link w:val="Quote"/>
    <w:uiPriority w:val="29"/>
    <w:rsid w:val="002C3BE4"/>
    <w:rPr>
      <w:iCs/>
    </w:rPr>
  </w:style>
  <w:style w:type="paragraph" w:customStyle="1" w:styleId="References">
    <w:name w:val="References"/>
    <w:basedOn w:val="Normal"/>
    <w:uiPriority w:val="29"/>
    <w:qFormat/>
    <w:rsid w:val="007D4A2B"/>
    <w:pPr>
      <w:ind w:left="720" w:hanging="720"/>
    </w:pPr>
  </w:style>
  <w:style w:type="paragraph" w:styleId="Caption">
    <w:name w:val="caption"/>
    <w:basedOn w:val="Normal"/>
    <w:next w:val="Normal"/>
    <w:uiPriority w:val="35"/>
    <w:qFormat/>
    <w:rsid w:val="00530EF3"/>
    <w:pPr>
      <w:ind w:firstLine="0"/>
    </w:pPr>
    <w:rPr>
      <w:i/>
      <w:iCs/>
      <w:szCs w:val="18"/>
    </w:rPr>
  </w:style>
  <w:style w:type="paragraph" w:customStyle="1" w:styleId="TableHeading">
    <w:name w:val="Table Heading"/>
    <w:basedOn w:val="Normal"/>
    <w:uiPriority w:val="10"/>
    <w:qFormat/>
    <w:rsid w:val="00B5233A"/>
    <w:pPr>
      <w:jc w:val="center"/>
    </w:pPr>
    <w:rPr>
      <w:b/>
      <w:bCs/>
    </w:rPr>
  </w:style>
  <w:style w:type="paragraph" w:customStyle="1" w:styleId="NoIndent">
    <w:name w:val="No Indent"/>
    <w:basedOn w:val="Normal"/>
    <w:qFormat/>
    <w:rsid w:val="007D4A2B"/>
    <w:pPr>
      <w:ind w:firstLine="0"/>
    </w:pPr>
  </w:style>
  <w:style w:type="paragraph" w:customStyle="1" w:styleId="CaptionCallout">
    <w:name w:val="Caption Callout"/>
    <w:basedOn w:val="Normal"/>
    <w:qFormat/>
    <w:rsid w:val="00530EF3"/>
    <w:pPr>
      <w:ind w:firstLine="0"/>
    </w:pPr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A2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9C2F87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35D8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060B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F629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2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1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1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7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2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68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26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62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66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361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odewithzandile.netlify.app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Professional%20APA%20Style%20paper%207th%20edi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42c5718-73dd-45dd-96d3-b2753a3ac6b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0F06FC0851F04B8E064494868D506A" ma:contentTypeVersion="16" ma:contentTypeDescription="Create a new document." ma:contentTypeScope="" ma:versionID="2fb8eb15c0c9e61a41330118e3f06d00">
  <xsd:schema xmlns:xsd="http://www.w3.org/2001/XMLSchema" xmlns:xs="http://www.w3.org/2001/XMLSchema" xmlns:p="http://schemas.microsoft.com/office/2006/metadata/properties" xmlns:ns3="b42c5718-73dd-45dd-96d3-b2753a3ac6b0" xmlns:ns4="6c8d52c3-eca1-4cc5-a33a-ac0bc2f08810" targetNamespace="http://schemas.microsoft.com/office/2006/metadata/properties" ma:root="true" ma:fieldsID="4e3e811bddb532dce2784004a42c6fad" ns3:_="" ns4:_="">
    <xsd:import namespace="b42c5718-73dd-45dd-96d3-b2753a3ac6b0"/>
    <xsd:import namespace="6c8d52c3-eca1-4cc5-a33a-ac0bc2f088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2c5718-73dd-45dd-96d3-b2753a3ac6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8d52c3-eca1-4cc5-a33a-ac0bc2f0881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DCE20C-610A-4626-841D-1F10857B445E}">
  <ds:schemaRefs>
    <ds:schemaRef ds:uri="http://schemas.microsoft.com/office/2006/documentManagement/types"/>
    <ds:schemaRef ds:uri="http://schemas.microsoft.com/office/infopath/2007/PartnerControls"/>
    <ds:schemaRef ds:uri="6c8d52c3-eca1-4cc5-a33a-ac0bc2f08810"/>
    <ds:schemaRef ds:uri="http://purl.org/dc/elements/1.1/"/>
    <ds:schemaRef ds:uri="http://www.w3.org/XML/1998/namespace"/>
    <ds:schemaRef ds:uri="http://purl.org/dc/dcmitype/"/>
    <ds:schemaRef ds:uri="http://schemas.microsoft.com/office/2006/metadata/properties"/>
    <ds:schemaRef ds:uri="http://schemas.openxmlformats.org/package/2006/metadata/core-properties"/>
    <ds:schemaRef ds:uri="b42c5718-73dd-45dd-96d3-b2753a3ac6b0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2D686CB8-6245-413C-A355-156513A377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DEDE0E-014C-40EC-BA8A-60B6F0E63AC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592C2BB-F6F4-48A6-B8C5-D71327C4A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2c5718-73dd-45dd-96d3-b2753a3ac6b0"/>
    <ds:schemaRef ds:uri="6c8d52c3-eca1-4cc5-a33a-ac0bc2f088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Professional APA Style paper 7th edition.dotx</Template>
  <TotalTime>0</TotalTime>
  <Pages>4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2024-11-18T02:36:00Z</dcterms:created>
  <dcterms:modified xsi:type="dcterms:W3CDTF">2024-11-18T02:36:00Z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0x010100960F06FC0851F04B8E064494868D506A</vt:lpwstr>
  </property>
</Properties>
</file>